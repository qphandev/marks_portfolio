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32424F" w:rsidP="00913946">
            <w:pPr>
              <w:pStyle w:val="Title"/>
            </w:pPr>
            <w:r>
              <w:t>Mark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Nguyen</w:t>
            </w:r>
          </w:p>
          <w:p w:rsidR="00692703" w:rsidRPr="00CF1A49" w:rsidRDefault="0032424F" w:rsidP="00913946">
            <w:pPr>
              <w:pStyle w:val="ContactInfo"/>
              <w:contextualSpacing w:val="0"/>
            </w:pPr>
            <w:r>
              <w:t xml:space="preserve">10501 </w:t>
            </w:r>
            <w:proofErr w:type="spellStart"/>
            <w:r>
              <w:t>Petaloma</w:t>
            </w:r>
            <w:proofErr w:type="spellEnd"/>
            <w:r>
              <w:t xml:space="preserve"> Dr. Orlando FL 32817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715BE251FDF794BB234372D9907898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(727) 470 8791 </w:t>
            </w:r>
          </w:p>
          <w:p w:rsidR="00692703" w:rsidRPr="00CF1A49" w:rsidRDefault="0032424F" w:rsidP="00913946">
            <w:pPr>
              <w:pStyle w:val="ContactInfoEmphasis"/>
              <w:contextualSpacing w:val="0"/>
            </w:pPr>
            <w:r>
              <w:t>markngn@live.com</w:t>
            </w:r>
            <w:r w:rsidR="00942DA1">
              <w:t xml:space="preserve"> – </w:t>
            </w:r>
            <w:proofErr w:type="spellStart"/>
            <w:r w:rsidR="00942DA1">
              <w:t>marknguyen.live</w:t>
            </w:r>
            <w:proofErr w:type="spellEnd"/>
            <w:r w:rsidR="00942DA1">
              <w:t xml:space="preserve"> 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A509EF" w:rsidP="00913946">
            <w:pPr>
              <w:contextualSpacing w:val="0"/>
            </w:pPr>
            <w:r>
              <w:t xml:space="preserve">I </w:t>
            </w:r>
            <w:r w:rsidR="00EA42A3">
              <w:t>graduated with</w:t>
            </w:r>
            <w:r w:rsidR="005F396C">
              <w:t xml:space="preserve"> </w:t>
            </w:r>
            <w:r>
              <w:t>a B</w:t>
            </w:r>
            <w:r w:rsidR="00325571">
              <w:t>achelor</w:t>
            </w:r>
            <w:r w:rsidR="00DD0FFB">
              <w:t>’s</w:t>
            </w:r>
            <w:r>
              <w:t xml:space="preserve"> </w:t>
            </w:r>
            <w:r w:rsidR="00EA42A3">
              <w:t>D</w:t>
            </w:r>
            <w:r>
              <w:t>egree in Computer Engineering</w:t>
            </w:r>
            <w:r w:rsidR="00061C24">
              <w:t xml:space="preserve"> (B.S.CPE)</w:t>
            </w:r>
            <w:r>
              <w:t xml:space="preserve"> and </w:t>
            </w:r>
            <w:r w:rsidR="00325571">
              <w:t>a</w:t>
            </w:r>
            <w:r w:rsidR="00322A11">
              <w:t xml:space="preserve"> </w:t>
            </w:r>
            <w:r w:rsidR="00EA42A3">
              <w:t>M</w:t>
            </w:r>
            <w:r w:rsidR="00322A11">
              <w:t>inor</w:t>
            </w:r>
            <w:r w:rsidR="00DD0FFB">
              <w:t xml:space="preserve"> </w:t>
            </w:r>
            <w:r w:rsidR="00EA42A3">
              <w:t>D</w:t>
            </w:r>
            <w:r w:rsidR="00DD0FFB">
              <w:t>egree in Mathematics</w:t>
            </w:r>
            <w:r w:rsidR="005F396C">
              <w:t xml:space="preserve"> at University of Central Florida</w:t>
            </w:r>
            <w:r w:rsidR="00325571">
              <w:t>.</w:t>
            </w:r>
            <w:r w:rsidR="005F396C">
              <w:t xml:space="preserve"> I always seek for opportunities to learn more; not only from my field of study but also from any field that relates to comput</w:t>
            </w:r>
            <w:r w:rsidR="00412F0F">
              <w:t>er</w:t>
            </w:r>
            <w:r w:rsidR="005F396C">
              <w:t xml:space="preserve"> technology. </w:t>
            </w:r>
            <w:r w:rsidR="00412F0F">
              <w:t>During my time in school, I interested more in software development</w:t>
            </w:r>
            <w:r w:rsidR="00EC7BBF">
              <w:t>, and</w:t>
            </w:r>
            <w:r w:rsidR="00412F0F">
              <w:t xml:space="preserve"> I have done a few projects that required </w:t>
            </w:r>
            <w:r w:rsidR="00EC7BBF">
              <w:t>research</w:t>
            </w:r>
            <w:r w:rsidR="00F708AE">
              <w:t>ing</w:t>
            </w:r>
            <w:r w:rsidR="00EC7BBF">
              <w:t xml:space="preserve"> and learn</w:t>
            </w:r>
            <w:r w:rsidR="00F708AE">
              <w:t>ing</w:t>
            </w:r>
            <w:r w:rsidR="00EC7BBF">
              <w:t xml:space="preserve"> new technologies that were not taught in school. These experience</w:t>
            </w:r>
            <w:r w:rsidR="009B2D5C">
              <w:t>s</w:t>
            </w:r>
            <w:r w:rsidR="00EC7BBF">
              <w:t xml:space="preserve"> taught me that </w:t>
            </w:r>
            <w:r w:rsidR="00F708AE">
              <w:t xml:space="preserve">computer </w:t>
            </w:r>
            <w:r w:rsidR="00EC7BBF">
              <w:t>technology is always evolving, so I must continue learning</w:t>
            </w:r>
            <w:r w:rsidR="00F708AE">
              <w:t xml:space="preserve"> in order to keep updating my knowledge</w:t>
            </w:r>
            <w:r w:rsidR="00EC7BBF">
              <w:t>.</w:t>
            </w:r>
            <w:r w:rsidR="00061C24">
              <w:t xml:space="preserve"> I plan to </w:t>
            </w:r>
            <w:r w:rsidR="00722130">
              <w:t>pursue</w:t>
            </w:r>
            <w:r w:rsidR="00061C24">
              <w:t xml:space="preserve"> a</w:t>
            </w:r>
            <w:r w:rsidR="009B2D5C">
              <w:t xml:space="preserve"> graduate degree</w:t>
            </w:r>
            <w:r w:rsidR="00061C24">
              <w:t xml:space="preserve"> </w:t>
            </w:r>
            <w:r w:rsidR="009B2D5C">
              <w:t>(</w:t>
            </w:r>
            <w:r w:rsidR="00061C24">
              <w:t>M.S.</w:t>
            </w:r>
            <w:r w:rsidR="009B2D5C">
              <w:t xml:space="preserve">CPE) in the future, and I feel like that I need some hand on experience before </w:t>
            </w:r>
            <w:r w:rsidR="00722130">
              <w:t>continuing my study</w:t>
            </w:r>
            <w:r w:rsidR="009B2D5C">
              <w:t>.</w:t>
            </w:r>
            <w:r w:rsidR="00722130">
              <w:t xml:space="preserve"> Therefore, I am seeking for</w:t>
            </w:r>
            <w:r w:rsidR="004C7686">
              <w:t xml:space="preserve"> an</w:t>
            </w:r>
            <w:r w:rsidR="00722130">
              <w:t xml:space="preserve"> entry level computer engineering position.</w:t>
            </w:r>
          </w:p>
        </w:tc>
      </w:tr>
    </w:tbl>
    <w:p w:rsidR="004E01EB" w:rsidRPr="00CF1A49" w:rsidRDefault="00B6208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74CA6A98D2283248AB00D07AA714D0B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62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633"/>
      </w:tblGrid>
      <w:tr w:rsidR="001D0BF1" w:rsidRPr="00CF1A49" w:rsidTr="00FE4FAD">
        <w:trPr>
          <w:trHeight w:val="881"/>
        </w:trPr>
        <w:tc>
          <w:tcPr>
            <w:tcW w:w="8633" w:type="dxa"/>
          </w:tcPr>
          <w:p w:rsidR="00F708AE" w:rsidRDefault="00F708AE" w:rsidP="001D0BF1">
            <w:pPr>
              <w:pStyle w:val="Heading3"/>
              <w:contextualSpacing w:val="0"/>
              <w:outlineLvl w:val="2"/>
            </w:pPr>
          </w:p>
          <w:p w:rsidR="001D0BF1" w:rsidRPr="00CF1A49" w:rsidRDefault="00325571" w:rsidP="001D0BF1">
            <w:pPr>
              <w:pStyle w:val="Heading3"/>
              <w:contextualSpacing w:val="0"/>
              <w:outlineLvl w:val="2"/>
            </w:pPr>
            <w:r>
              <w:t>2006</w:t>
            </w:r>
            <w:r w:rsidR="001D0BF1" w:rsidRPr="00CF1A49">
              <w:t xml:space="preserve"> – </w:t>
            </w:r>
            <w:r>
              <w:t>2010</w:t>
            </w:r>
          </w:p>
          <w:p w:rsidR="00DD0FFB" w:rsidRPr="00466A0C" w:rsidRDefault="00325571" w:rsidP="001D0BF1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Painter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C&amp;N Yatch refinishing</w:t>
            </w:r>
          </w:p>
          <w:p w:rsidR="00A872BA" w:rsidRDefault="00A872BA" w:rsidP="00A872BA">
            <w:pPr>
              <w:pStyle w:val="Heading3"/>
              <w:contextualSpacing w:val="0"/>
              <w:outlineLvl w:val="2"/>
            </w:pPr>
          </w:p>
          <w:p w:rsidR="005E6C7F" w:rsidRDefault="005E6C7F" w:rsidP="00A872BA">
            <w:pPr>
              <w:pStyle w:val="Heading3"/>
              <w:contextualSpacing w:val="0"/>
              <w:outlineLvl w:val="2"/>
            </w:pPr>
          </w:p>
          <w:p w:rsidR="00A872BA" w:rsidRDefault="00A872BA" w:rsidP="00A872BA">
            <w:pPr>
              <w:pStyle w:val="Heading3"/>
              <w:contextualSpacing w:val="0"/>
              <w:outlineLvl w:val="2"/>
            </w:pPr>
            <w:r>
              <w:t>2010</w:t>
            </w:r>
            <w:r w:rsidR="00FE4FAD">
              <w:t xml:space="preserve"> </w:t>
            </w:r>
            <w:r w:rsidR="00FE4FAD" w:rsidRPr="00CF1A49">
              <w:t>–</w:t>
            </w:r>
            <w:r w:rsidR="00FE4FAD">
              <w:t xml:space="preserve"> present</w:t>
            </w:r>
          </w:p>
          <w:p w:rsidR="00942DA1" w:rsidRDefault="009B2D5C" w:rsidP="00942DA1">
            <w:pPr>
              <w:pStyle w:val="Heading3"/>
              <w:contextualSpacing w:val="0"/>
              <w:outlineLvl w:val="2"/>
              <w:rPr>
                <w:rStyle w:val="SubtleReference"/>
                <w:sz w:val="26"/>
                <w:szCs w:val="26"/>
              </w:rPr>
            </w:pPr>
            <w:r>
              <w:rPr>
                <w:color w:val="1D824C" w:themeColor="accent1"/>
                <w:sz w:val="26"/>
                <w:szCs w:val="26"/>
              </w:rPr>
              <w:t>Deckhand</w:t>
            </w:r>
            <w:r w:rsidR="00A872BA" w:rsidRPr="00FE210F">
              <w:rPr>
                <w:color w:val="1D824C" w:themeColor="accent1"/>
                <w:sz w:val="26"/>
                <w:szCs w:val="26"/>
              </w:rPr>
              <w:t>,</w:t>
            </w:r>
            <w:r w:rsidR="00A872BA" w:rsidRPr="00FE210F">
              <w:rPr>
                <w:color w:val="1D824C" w:themeColor="accent1"/>
              </w:rPr>
              <w:t xml:space="preserve"> </w:t>
            </w:r>
            <w:r w:rsidR="00A872BA">
              <w:rPr>
                <w:rStyle w:val="SubtleReference"/>
                <w:sz w:val="26"/>
                <w:szCs w:val="26"/>
              </w:rPr>
              <w:t>Family Fishing Busines</w:t>
            </w:r>
          </w:p>
          <w:p w:rsidR="005E6C7F" w:rsidRPr="00942DA1" w:rsidRDefault="005E6C7F" w:rsidP="00942DA1">
            <w:pPr>
              <w:pStyle w:val="Heading3"/>
              <w:contextualSpacing w:val="0"/>
              <w:outlineLvl w:val="2"/>
              <w:rPr>
                <w:b w:val="0"/>
                <w:smallCaps/>
                <w:sz w:val="26"/>
                <w:szCs w:val="26"/>
              </w:rPr>
            </w:pPr>
          </w:p>
        </w:tc>
      </w:tr>
      <w:tr w:rsidR="00F61DF9" w:rsidRPr="00CF1A49" w:rsidTr="00FE4FAD">
        <w:trPr>
          <w:trHeight w:val="809"/>
        </w:trPr>
        <w:tc>
          <w:tcPr>
            <w:tcW w:w="8633" w:type="dxa"/>
            <w:tcMar>
              <w:top w:w="216" w:type="dxa"/>
            </w:tcMar>
          </w:tcPr>
          <w:p w:rsidR="00F61DF9" w:rsidRPr="00CF1A49" w:rsidRDefault="00325571" w:rsidP="00F61DF9">
            <w:pPr>
              <w:pStyle w:val="Heading3"/>
              <w:contextualSpacing w:val="0"/>
              <w:outlineLvl w:val="2"/>
            </w:pPr>
            <w:r>
              <w:t>2016</w:t>
            </w:r>
            <w:r w:rsidR="00F61DF9" w:rsidRPr="00CF1A49">
              <w:t xml:space="preserve"> – </w:t>
            </w:r>
            <w:r>
              <w:t>2020</w:t>
            </w:r>
          </w:p>
          <w:p w:rsidR="00942DA1" w:rsidRPr="00942DA1" w:rsidRDefault="00430BF7" w:rsidP="00942DA1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E</w:t>
            </w:r>
            <w:r w:rsidR="00322A11">
              <w:t>.</w:t>
            </w:r>
            <w:r>
              <w:t>M</w:t>
            </w:r>
            <w:r w:rsidR="00322A11">
              <w:t>.</w:t>
            </w:r>
            <w:r>
              <w:t>R</w:t>
            </w:r>
            <w:r w:rsidR="00322A11">
              <w:t>.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Robert K. Law doctors office</w:t>
            </w:r>
          </w:p>
        </w:tc>
      </w:tr>
    </w:tbl>
    <w:sdt>
      <w:sdtPr>
        <w:alias w:val="Education:"/>
        <w:tag w:val="Education:"/>
        <w:id w:val="-1908763273"/>
        <w:placeholder>
          <w:docPart w:val="5624C470B3B5AD4E8800FD87B6998AA0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79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949"/>
      </w:tblGrid>
      <w:tr w:rsidR="001D0BF1" w:rsidRPr="00CF1A49" w:rsidTr="00722130">
        <w:trPr>
          <w:trHeight w:val="744"/>
        </w:trPr>
        <w:tc>
          <w:tcPr>
            <w:tcW w:w="8948" w:type="dxa"/>
          </w:tcPr>
          <w:p w:rsidR="00826067" w:rsidRPr="00CF1A49" w:rsidRDefault="00826067" w:rsidP="00826067">
            <w:pPr>
              <w:pStyle w:val="Heading3"/>
              <w:contextualSpacing w:val="0"/>
              <w:outlineLvl w:val="2"/>
            </w:pPr>
          </w:p>
          <w:p w:rsidR="00826067" w:rsidRPr="00CF1A49" w:rsidRDefault="00826067" w:rsidP="00826067">
            <w:pPr>
              <w:pStyle w:val="Heading2"/>
              <w:contextualSpacing w:val="0"/>
              <w:outlineLvl w:val="1"/>
            </w:pPr>
            <w:r>
              <w:t>B.S. C</w:t>
            </w:r>
            <w:r w:rsidR="009B2D5C">
              <w:t>PE</w:t>
            </w:r>
            <w:r>
              <w:t xml:space="preserve"> + math minor 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central florida (UCF)</w:t>
            </w:r>
          </w:p>
          <w:p w:rsidR="007538DC" w:rsidRPr="00CF1A49" w:rsidRDefault="00826067" w:rsidP="00826067">
            <w:pPr>
              <w:contextualSpacing w:val="0"/>
            </w:pPr>
            <w:r>
              <w:t>3.4 GPA</w:t>
            </w:r>
          </w:p>
        </w:tc>
      </w:tr>
      <w:tr w:rsidR="00F61DF9" w:rsidRPr="00CF1A49" w:rsidTr="00722130">
        <w:trPr>
          <w:trHeight w:val="162"/>
        </w:trPr>
        <w:tc>
          <w:tcPr>
            <w:tcW w:w="8948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8BD1A1E9D2DD2B448A51630A724AE299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F708AE" w:rsidRDefault="00F708AE" w:rsidP="00F708AE">
            <w:pPr>
              <w:pStyle w:val="ListBullet"/>
              <w:contextualSpacing w:val="0"/>
            </w:pPr>
            <w:r>
              <w:t>Proficiency in Java, C, C++, JavaScript, Python, HTML, CSS, and SQL.</w:t>
            </w:r>
          </w:p>
          <w:p w:rsidR="003321C8" w:rsidRPr="006E1507" w:rsidRDefault="003321C8" w:rsidP="00466A0C">
            <w:pPr>
              <w:pStyle w:val="ListBullet"/>
              <w:contextualSpacing w:val="0"/>
            </w:pPr>
            <w:r>
              <w:t>I am a fast learner</w:t>
            </w:r>
            <w:r w:rsidR="00466A0C">
              <w:t xml:space="preserve">, and </w:t>
            </w:r>
            <w:r>
              <w:t xml:space="preserve">I am </w:t>
            </w:r>
            <w:r w:rsidR="00EE125B">
              <w:t xml:space="preserve">also </w:t>
            </w:r>
            <w:r>
              <w:t>confident with my interpersonal skill.</w:t>
            </w:r>
          </w:p>
          <w:p w:rsidR="001F4E6D" w:rsidRPr="006E1507" w:rsidRDefault="003321C8" w:rsidP="00EE125B">
            <w:pPr>
              <w:pStyle w:val="ListBullet"/>
              <w:contextualSpacing w:val="0"/>
            </w:pPr>
            <w:r>
              <w:t>I respon</w:t>
            </w:r>
            <w:r w:rsidR="00EE125B">
              <w:t>d</w:t>
            </w:r>
            <w:r>
              <w:t xml:space="preserve"> well </w:t>
            </w:r>
            <w:r w:rsidR="00EE125B">
              <w:t>with</w:t>
            </w:r>
            <w:r>
              <w:t xml:space="preserve"> stressful situations</w:t>
            </w:r>
            <w:r w:rsidR="00EE125B">
              <w:t>.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3321C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C5CE1822CAB531488003E472B26BF3E4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151014" w:rsidRDefault="00F708AE" w:rsidP="006E1507">
      <w:r>
        <w:t xml:space="preserve">I have </w:t>
      </w:r>
      <w:r w:rsidR="00490DEA">
        <w:t xml:space="preserve">worked </w:t>
      </w:r>
      <w:r w:rsidR="003560AC">
        <w:t>on</w:t>
      </w:r>
      <w:r w:rsidR="00490DEA">
        <w:t xml:space="preserve"> 2 group projects that developed </w:t>
      </w:r>
      <w:r>
        <w:t>2 webapps</w:t>
      </w:r>
      <w:r w:rsidR="00490DEA">
        <w:t>. Both of them</w:t>
      </w:r>
      <w:r>
        <w:t xml:space="preserve"> include developing</w:t>
      </w:r>
      <w:r w:rsidR="00490DEA">
        <w:t xml:space="preserve"> a</w:t>
      </w:r>
      <w:r>
        <w:t xml:space="preserve"> front</w:t>
      </w:r>
      <w:r w:rsidR="00B23ACF">
        <w:t>end</w:t>
      </w:r>
      <w:r>
        <w:t xml:space="preserve"> </w:t>
      </w:r>
      <w:r w:rsidR="00B23ACF">
        <w:t>G</w:t>
      </w:r>
      <w:r w:rsidR="00490DEA">
        <w:t xml:space="preserve">UI </w:t>
      </w:r>
      <w:r>
        <w:t>and a back</w:t>
      </w:r>
      <w:r w:rsidR="00B23ACF">
        <w:t>end</w:t>
      </w:r>
      <w:r>
        <w:t xml:space="preserve"> server. The first webapp utilizes a local server that was running in my personal computer. </w:t>
      </w:r>
      <w:r w:rsidR="00B23ACF">
        <w:t>For this project, I create</w:t>
      </w:r>
      <w:r w:rsidR="003560AC">
        <w:t>d</w:t>
      </w:r>
      <w:r w:rsidR="00B23ACF">
        <w:t xml:space="preserve"> a SQL database in my computer that serves as the webapp’s server. </w:t>
      </w:r>
      <w:r w:rsidR="003560AC">
        <w:t xml:space="preserve">I had to learn to design and manage a local database from scratch, but it was a good experience. </w:t>
      </w:r>
      <w:r>
        <w:t>The second webapp uses a cloud</w:t>
      </w:r>
      <w:r w:rsidR="00490DEA">
        <w:t xml:space="preserve"> based server</w:t>
      </w:r>
      <w:r w:rsidR="00B23ACF">
        <w:t xml:space="preserve"> that was also based on SQL</w:t>
      </w:r>
      <w:r w:rsidR="003560AC">
        <w:t>, so it was much easier to manage because that database was prebuilt with simplicity in mind for inexperience users</w:t>
      </w:r>
      <w:r w:rsidR="00490DEA">
        <w:t>. I also worked in 2 other Android projects. The first project was building a task manager app that manage users’ data through a cloud based server. The second project was a graphical application that utilizes any Android device as a display for an EKG machine that my team designed for our</w:t>
      </w:r>
      <w:r w:rsidR="00FE4FAD">
        <w:t xml:space="preserve"> senior project before graduation.</w:t>
      </w:r>
      <w:r w:rsidR="00490DEA">
        <w:t xml:space="preserve"> </w:t>
      </w:r>
      <w:r w:rsidR="00061C24">
        <w:t>For this project, our team designed both the hardware and software for a simple EKG machine. The team consists of electrical engineer and computer engineer majors. The hardware and software designs were developed side by side to ensure all design specifications are met.</w:t>
      </w:r>
    </w:p>
    <w:p w:rsidR="00F267AC" w:rsidRPr="00151014" w:rsidRDefault="00F267AC" w:rsidP="00151014">
      <w:pPr>
        <w:pStyle w:val="Heading1"/>
        <w:rPr>
          <w:rFonts w:asciiTheme="minorHAnsi" w:eastAsiaTheme="minorHAnsi" w:hAnsiTheme="minorHAnsi" w:cstheme="minorBidi"/>
          <w:b w:val="0"/>
          <w:bCs/>
          <w:caps w:val="0"/>
          <w:color w:val="595959" w:themeColor="text1" w:themeTint="A6"/>
          <w:sz w:val="22"/>
          <w:szCs w:val="22"/>
        </w:rPr>
      </w:pPr>
    </w:p>
    <w:p w:rsidR="00151014" w:rsidRPr="006E1507" w:rsidRDefault="00151014" w:rsidP="006E1507"/>
    <w:sectPr w:rsidR="00151014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2089" w:rsidRDefault="00B62089" w:rsidP="0068194B">
      <w:r>
        <w:separator/>
      </w:r>
    </w:p>
    <w:p w:rsidR="00B62089" w:rsidRDefault="00B62089"/>
    <w:p w:rsidR="00B62089" w:rsidRDefault="00B62089"/>
  </w:endnote>
  <w:endnote w:type="continuationSeparator" w:id="0">
    <w:p w:rsidR="00B62089" w:rsidRDefault="00B62089" w:rsidP="0068194B">
      <w:r>
        <w:continuationSeparator/>
      </w:r>
    </w:p>
    <w:p w:rsidR="00B62089" w:rsidRDefault="00B62089"/>
    <w:p w:rsidR="00B62089" w:rsidRDefault="00B620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2089" w:rsidRDefault="00B62089" w:rsidP="0068194B">
      <w:r>
        <w:separator/>
      </w:r>
    </w:p>
    <w:p w:rsidR="00B62089" w:rsidRDefault="00B62089"/>
    <w:p w:rsidR="00B62089" w:rsidRDefault="00B62089"/>
  </w:footnote>
  <w:footnote w:type="continuationSeparator" w:id="0">
    <w:p w:rsidR="00B62089" w:rsidRDefault="00B62089" w:rsidP="0068194B">
      <w:r>
        <w:continuationSeparator/>
      </w:r>
    </w:p>
    <w:p w:rsidR="00B62089" w:rsidRDefault="00B62089"/>
    <w:p w:rsidR="00B62089" w:rsidRDefault="00B620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2E6A97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4F"/>
    <w:rsid w:val="000001EF"/>
    <w:rsid w:val="00007322"/>
    <w:rsid w:val="00007728"/>
    <w:rsid w:val="00024584"/>
    <w:rsid w:val="00024730"/>
    <w:rsid w:val="00055E95"/>
    <w:rsid w:val="00061C24"/>
    <w:rsid w:val="0007021F"/>
    <w:rsid w:val="000872D6"/>
    <w:rsid w:val="000B2BA5"/>
    <w:rsid w:val="000E70D7"/>
    <w:rsid w:val="000F2F8C"/>
    <w:rsid w:val="0010006E"/>
    <w:rsid w:val="001045A8"/>
    <w:rsid w:val="00114A91"/>
    <w:rsid w:val="00115D36"/>
    <w:rsid w:val="001427E1"/>
    <w:rsid w:val="00151014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34BE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2A11"/>
    <w:rsid w:val="0032424F"/>
    <w:rsid w:val="00325571"/>
    <w:rsid w:val="00325B57"/>
    <w:rsid w:val="003321C8"/>
    <w:rsid w:val="00336056"/>
    <w:rsid w:val="003544E1"/>
    <w:rsid w:val="003560AC"/>
    <w:rsid w:val="00366398"/>
    <w:rsid w:val="00373000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2959"/>
    <w:rsid w:val="00412F0F"/>
    <w:rsid w:val="00416B25"/>
    <w:rsid w:val="00420592"/>
    <w:rsid w:val="00430BF7"/>
    <w:rsid w:val="004319E0"/>
    <w:rsid w:val="00437E8C"/>
    <w:rsid w:val="00440225"/>
    <w:rsid w:val="00466A0C"/>
    <w:rsid w:val="004726BC"/>
    <w:rsid w:val="00474105"/>
    <w:rsid w:val="00480E6E"/>
    <w:rsid w:val="00486277"/>
    <w:rsid w:val="00490DEA"/>
    <w:rsid w:val="00494CF6"/>
    <w:rsid w:val="00495F8D"/>
    <w:rsid w:val="004A1FAE"/>
    <w:rsid w:val="004A32FF"/>
    <w:rsid w:val="004B06EB"/>
    <w:rsid w:val="004B3630"/>
    <w:rsid w:val="004B6AD0"/>
    <w:rsid w:val="004C2D5D"/>
    <w:rsid w:val="004C33E1"/>
    <w:rsid w:val="004C7686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32"/>
    <w:rsid w:val="005E2240"/>
    <w:rsid w:val="005E6C7F"/>
    <w:rsid w:val="005F396C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2130"/>
    <w:rsid w:val="007273B7"/>
    <w:rsid w:val="00733E0A"/>
    <w:rsid w:val="0074403D"/>
    <w:rsid w:val="00746D44"/>
    <w:rsid w:val="007538DC"/>
    <w:rsid w:val="00757803"/>
    <w:rsid w:val="00767EFB"/>
    <w:rsid w:val="0079206B"/>
    <w:rsid w:val="00796076"/>
    <w:rsid w:val="007C0566"/>
    <w:rsid w:val="007C606B"/>
    <w:rsid w:val="007E6A61"/>
    <w:rsid w:val="00801140"/>
    <w:rsid w:val="00803404"/>
    <w:rsid w:val="00826067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5228"/>
    <w:rsid w:val="009361BA"/>
    <w:rsid w:val="00942DA1"/>
    <w:rsid w:val="00944F78"/>
    <w:rsid w:val="009510E7"/>
    <w:rsid w:val="00952C89"/>
    <w:rsid w:val="00953668"/>
    <w:rsid w:val="009571D8"/>
    <w:rsid w:val="009650EA"/>
    <w:rsid w:val="0097790C"/>
    <w:rsid w:val="0098506E"/>
    <w:rsid w:val="009A44CE"/>
    <w:rsid w:val="009B2D5C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09EF"/>
    <w:rsid w:val="00A51DC5"/>
    <w:rsid w:val="00A53DE1"/>
    <w:rsid w:val="00A615E1"/>
    <w:rsid w:val="00A755E8"/>
    <w:rsid w:val="00A872BA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3ACF"/>
    <w:rsid w:val="00B50F99"/>
    <w:rsid w:val="00B51D1B"/>
    <w:rsid w:val="00B540F4"/>
    <w:rsid w:val="00B60FD0"/>
    <w:rsid w:val="00B62089"/>
    <w:rsid w:val="00B622DF"/>
    <w:rsid w:val="00B6332A"/>
    <w:rsid w:val="00B804EC"/>
    <w:rsid w:val="00B81760"/>
    <w:rsid w:val="00B8494C"/>
    <w:rsid w:val="00BA1546"/>
    <w:rsid w:val="00BA6E05"/>
    <w:rsid w:val="00BB4E51"/>
    <w:rsid w:val="00BD2C7C"/>
    <w:rsid w:val="00BD431F"/>
    <w:rsid w:val="00BE423E"/>
    <w:rsid w:val="00BF11EA"/>
    <w:rsid w:val="00BF61AC"/>
    <w:rsid w:val="00C47FA6"/>
    <w:rsid w:val="00C548D4"/>
    <w:rsid w:val="00C57FC6"/>
    <w:rsid w:val="00C66A7D"/>
    <w:rsid w:val="00C779DA"/>
    <w:rsid w:val="00C814F7"/>
    <w:rsid w:val="00CA4B4D"/>
    <w:rsid w:val="00CB0A67"/>
    <w:rsid w:val="00CB35C3"/>
    <w:rsid w:val="00CD323D"/>
    <w:rsid w:val="00CE4030"/>
    <w:rsid w:val="00CE64B3"/>
    <w:rsid w:val="00CE7D09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8A9"/>
    <w:rsid w:val="00DB7E1E"/>
    <w:rsid w:val="00DC1B78"/>
    <w:rsid w:val="00DC2A2F"/>
    <w:rsid w:val="00DC600B"/>
    <w:rsid w:val="00DC6EEA"/>
    <w:rsid w:val="00DD0FF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42A3"/>
    <w:rsid w:val="00EA5099"/>
    <w:rsid w:val="00EC1351"/>
    <w:rsid w:val="00EC4CBF"/>
    <w:rsid w:val="00EC7BBF"/>
    <w:rsid w:val="00EE125B"/>
    <w:rsid w:val="00EE2CA8"/>
    <w:rsid w:val="00EF17E8"/>
    <w:rsid w:val="00EF51D9"/>
    <w:rsid w:val="00F130DD"/>
    <w:rsid w:val="00F24884"/>
    <w:rsid w:val="00F267AC"/>
    <w:rsid w:val="00F476C4"/>
    <w:rsid w:val="00F61DF9"/>
    <w:rsid w:val="00F708AE"/>
    <w:rsid w:val="00F81960"/>
    <w:rsid w:val="00F8769D"/>
    <w:rsid w:val="00F9350C"/>
    <w:rsid w:val="00F94EB5"/>
    <w:rsid w:val="00F9624D"/>
    <w:rsid w:val="00FA6358"/>
    <w:rsid w:val="00FB31C1"/>
    <w:rsid w:val="00FB58F2"/>
    <w:rsid w:val="00FC6AEA"/>
    <w:rsid w:val="00FD3D13"/>
    <w:rsid w:val="00FE210F"/>
    <w:rsid w:val="00FE4FAD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3E926"/>
  <w15:chartTrackingRefBased/>
  <w15:docId w15:val="{62EED73C-FDBD-D141-A7AE-0C703920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F26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kngn/Library/Containers/com.microsoft.Word/Data/Library/Application%20Support/Microsoft/Office/16.0/DTS/Search/%7bD588D5BE-A017-B14D-A64C-80C1B24973B2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15BE251FDF794BB234372D99078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E6931-AB32-B441-BC35-24BFF1480F44}"/>
      </w:docPartPr>
      <w:docPartBody>
        <w:p w:rsidR="00B5656B" w:rsidRDefault="0015455B">
          <w:pPr>
            <w:pStyle w:val="7715BE251FDF794BB234372D9907898D"/>
          </w:pPr>
          <w:r w:rsidRPr="00CF1A49">
            <w:t>·</w:t>
          </w:r>
        </w:p>
      </w:docPartBody>
    </w:docPart>
    <w:docPart>
      <w:docPartPr>
        <w:name w:val="74CA6A98D2283248AB00D07AA714D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F53DD-1DB5-F240-879C-C426A831E066}"/>
      </w:docPartPr>
      <w:docPartBody>
        <w:p w:rsidR="00B5656B" w:rsidRDefault="0015455B">
          <w:pPr>
            <w:pStyle w:val="74CA6A98D2283248AB00D07AA714D0BB"/>
          </w:pPr>
          <w:r w:rsidRPr="00CF1A49">
            <w:t>Experience</w:t>
          </w:r>
        </w:p>
      </w:docPartBody>
    </w:docPart>
    <w:docPart>
      <w:docPartPr>
        <w:name w:val="5624C470B3B5AD4E8800FD87B6998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209D1-5FCF-0F4C-A669-697AF49AAFCD}"/>
      </w:docPartPr>
      <w:docPartBody>
        <w:p w:rsidR="00B5656B" w:rsidRDefault="0015455B">
          <w:pPr>
            <w:pStyle w:val="5624C470B3B5AD4E8800FD87B6998AA0"/>
          </w:pPr>
          <w:r w:rsidRPr="00CF1A49">
            <w:t>Education</w:t>
          </w:r>
        </w:p>
      </w:docPartBody>
    </w:docPart>
    <w:docPart>
      <w:docPartPr>
        <w:name w:val="8BD1A1E9D2DD2B448A51630A724A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C89FA-1C6E-434F-BB31-DA8A375D8EC4}"/>
      </w:docPartPr>
      <w:docPartBody>
        <w:p w:rsidR="00B5656B" w:rsidRDefault="0015455B">
          <w:pPr>
            <w:pStyle w:val="8BD1A1E9D2DD2B448A51630A724AE299"/>
          </w:pPr>
          <w:r w:rsidRPr="00CF1A49">
            <w:t>Skills</w:t>
          </w:r>
        </w:p>
      </w:docPartBody>
    </w:docPart>
    <w:docPart>
      <w:docPartPr>
        <w:name w:val="C5CE1822CAB531488003E472B26BF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3D1F4-840D-9049-B85C-57DC53F5C7D2}"/>
      </w:docPartPr>
      <w:docPartBody>
        <w:p w:rsidR="00B5656B" w:rsidRDefault="0015455B">
          <w:pPr>
            <w:pStyle w:val="C5CE1822CAB531488003E472B26BF3E4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1F"/>
    <w:rsid w:val="0015455B"/>
    <w:rsid w:val="002855C7"/>
    <w:rsid w:val="002A26C7"/>
    <w:rsid w:val="003A0F7D"/>
    <w:rsid w:val="0064557D"/>
    <w:rsid w:val="009A54F1"/>
    <w:rsid w:val="00A859D3"/>
    <w:rsid w:val="00B5656B"/>
    <w:rsid w:val="00F4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715BE251FDF794BB234372D9907898D">
    <w:name w:val="7715BE251FDF794BB234372D9907898D"/>
  </w:style>
  <w:style w:type="paragraph" w:customStyle="1" w:styleId="74CA6A98D2283248AB00D07AA714D0BB">
    <w:name w:val="74CA6A98D2283248AB00D07AA714D0B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624C470B3B5AD4E8800FD87B6998AA0">
    <w:name w:val="5624C470B3B5AD4E8800FD87B6998AA0"/>
  </w:style>
  <w:style w:type="paragraph" w:customStyle="1" w:styleId="8BD1A1E9D2DD2B448A51630A724AE299">
    <w:name w:val="8BD1A1E9D2DD2B448A51630A724AE299"/>
  </w:style>
  <w:style w:type="paragraph" w:customStyle="1" w:styleId="C5CE1822CAB531488003E472B26BF3E4">
    <w:name w:val="C5CE1822CAB531488003E472B26BF3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{D588D5BE-A017-B14D-A64C-80C1B24973B2}tf16402488.dotx</Template>
  <TotalTime>25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Mark Nguyen</cp:lastModifiedBy>
  <cp:revision>5</cp:revision>
  <cp:lastPrinted>2020-10-14T17:35:00Z</cp:lastPrinted>
  <dcterms:created xsi:type="dcterms:W3CDTF">2020-10-14T17:35:00Z</dcterms:created>
  <dcterms:modified xsi:type="dcterms:W3CDTF">2020-10-14T18:02:00Z</dcterms:modified>
  <cp:category/>
</cp:coreProperties>
</file>